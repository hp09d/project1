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F4" w:rsidRDefault="00D525CC">
      <w:pPr>
        <w:pStyle w:val="Title"/>
      </w:pPr>
      <w:r>
        <w:t>Project #1 Report</w:t>
      </w:r>
    </w:p>
    <w:p w:rsidR="000310F4" w:rsidRDefault="00D525CC">
      <w:pPr>
        <w:pStyle w:val="Heading1"/>
      </w:pPr>
      <w:r>
        <w:t>Design</w:t>
      </w:r>
      <w:bookmarkStart w:id="0" w:name="_GoBack"/>
      <w:bookmarkEnd w:id="0"/>
    </w:p>
    <w:p w:rsidR="000310F4" w:rsidRDefault="00D525CC">
      <w:r>
        <w:t xml:space="preserve">Pseudo code: 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Infinite while loop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Collect user data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Print prompt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Check for empty command entered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Separate and sort commands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Check for redirection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Otherwise just store the info</w:t>
      </w:r>
    </w:p>
    <w:p w:rsidR="00D525CC" w:rsidRDefault="00D525CC" w:rsidP="00D525CC">
      <w:pPr>
        <w:pStyle w:val="ListParagraph"/>
        <w:numPr>
          <w:ilvl w:val="0"/>
          <w:numId w:val="1"/>
        </w:numPr>
      </w:pPr>
      <w:r>
        <w:t>Once sorted, check the commands against built in utilities</w:t>
      </w:r>
    </w:p>
    <w:p w:rsidR="00D525CC" w:rsidRDefault="000C5BF0" w:rsidP="00D525CC">
      <w:pPr>
        <w:pStyle w:val="ListParagraph"/>
        <w:numPr>
          <w:ilvl w:val="0"/>
          <w:numId w:val="1"/>
        </w:numPr>
      </w:pPr>
      <w:r>
        <w:t xml:space="preserve">Otherwise execute the command </w:t>
      </w:r>
    </w:p>
    <w:p w:rsidR="000C5BF0" w:rsidRDefault="000C5BF0" w:rsidP="00D525CC">
      <w:pPr>
        <w:pStyle w:val="ListParagraph"/>
        <w:numPr>
          <w:ilvl w:val="0"/>
          <w:numId w:val="1"/>
        </w:numPr>
      </w:pPr>
      <w:r>
        <w:t>Call execute function that creates new processes and executes</w:t>
      </w:r>
    </w:p>
    <w:p w:rsidR="00D525CC" w:rsidRDefault="00232EA2">
      <w:r>
        <w:t>Assumptions:</w:t>
      </w:r>
    </w:p>
    <w:p w:rsidR="00232EA2" w:rsidRDefault="00232EA2">
      <w:r>
        <w:t>We followed the assumptions that were outlined in the project description.</w:t>
      </w:r>
    </w:p>
    <w:p w:rsidR="00232EA2" w:rsidRDefault="00232EA2" w:rsidP="00232EA2">
      <w:pPr>
        <w:pStyle w:val="ListParagraph"/>
        <w:numPr>
          <w:ilvl w:val="0"/>
          <w:numId w:val="2"/>
        </w:numPr>
      </w:pPr>
      <w:r>
        <w:t>No more than two pipes</w:t>
      </w:r>
    </w:p>
    <w:p w:rsidR="00232EA2" w:rsidRDefault="00232EA2" w:rsidP="00232EA2">
      <w:pPr>
        <w:pStyle w:val="ListParagraph"/>
        <w:numPr>
          <w:ilvl w:val="0"/>
          <w:numId w:val="2"/>
        </w:numPr>
      </w:pPr>
      <w:r>
        <w:t>Input AND output will not appear in the same command</w:t>
      </w:r>
    </w:p>
    <w:p w:rsidR="00232EA2" w:rsidRDefault="00232EA2" w:rsidP="00232EA2">
      <w:pPr>
        <w:pStyle w:val="ListParagraph"/>
        <w:numPr>
          <w:ilvl w:val="0"/>
          <w:numId w:val="2"/>
        </w:numPr>
      </w:pPr>
      <w:r>
        <w:t>No wildcard, escaped strings, and quoted strings</w:t>
      </w:r>
    </w:p>
    <w:p w:rsidR="00232EA2" w:rsidRDefault="00232EA2" w:rsidP="00232EA2">
      <w:pPr>
        <w:pStyle w:val="ListParagraph"/>
        <w:numPr>
          <w:ilvl w:val="0"/>
          <w:numId w:val="2"/>
        </w:numPr>
      </w:pPr>
      <w:r>
        <w:t>No more than 255 characters per command</w:t>
      </w:r>
    </w:p>
    <w:p w:rsidR="00D525CC" w:rsidRDefault="00D525CC"/>
    <w:p w:rsidR="00D525CC" w:rsidRDefault="00D525CC" w:rsidP="00D525CC">
      <w:pPr>
        <w:pStyle w:val="Heading1"/>
      </w:pPr>
      <w:r>
        <w:t>Development Process</w:t>
      </w:r>
    </w:p>
    <w:p w:rsidR="00E21B93" w:rsidRDefault="00E21B93" w:rsidP="00D525CC">
      <w:r>
        <w:t xml:space="preserve">9/7 </w:t>
      </w:r>
      <w:proofErr w:type="gramStart"/>
      <w:r>
        <w:t>Started</w:t>
      </w:r>
      <w:proofErr w:type="gramEnd"/>
      <w:r>
        <w:t xml:space="preserve"> the project. Finished the prompt.</w:t>
      </w:r>
    </w:p>
    <w:p w:rsidR="00D525CC" w:rsidRDefault="00E21B93" w:rsidP="00D525CC">
      <w:r>
        <w:t xml:space="preserve">9/9 </w:t>
      </w:r>
      <w:proofErr w:type="gramStart"/>
      <w:r>
        <w:t>Created</w:t>
      </w:r>
      <w:proofErr w:type="gramEnd"/>
      <w:r>
        <w:t xml:space="preserve"> a repository on </w:t>
      </w:r>
      <w:proofErr w:type="spellStart"/>
      <w:r>
        <w:t>github</w:t>
      </w:r>
      <w:proofErr w:type="spellEnd"/>
    </w:p>
    <w:p w:rsidR="00E21B93" w:rsidRDefault="00B244C7" w:rsidP="00D525CC">
      <w:r>
        <w:t>9/10-9/11 Started work on collecting and sorting commands</w:t>
      </w:r>
    </w:p>
    <w:p w:rsidR="00E21B93" w:rsidRDefault="00E21B93" w:rsidP="00D525CC">
      <w:r>
        <w:t xml:space="preserve">9/12-9-13 </w:t>
      </w:r>
      <w:proofErr w:type="gramStart"/>
      <w:r>
        <w:t>Worked</w:t>
      </w:r>
      <w:proofErr w:type="gramEnd"/>
      <w:r>
        <w:t xml:space="preserve"> on command Execution</w:t>
      </w:r>
    </w:p>
    <w:p w:rsidR="00B244C7" w:rsidRDefault="00B244C7" w:rsidP="00D525CC">
      <w:r>
        <w:t xml:space="preserve">9/14-9/16 </w:t>
      </w:r>
      <w:proofErr w:type="gramStart"/>
      <w:r>
        <w:t>Built</w:t>
      </w:r>
      <w:proofErr w:type="gramEnd"/>
      <w:r>
        <w:t xml:space="preserve"> in utilities</w:t>
      </w:r>
    </w:p>
    <w:p w:rsidR="00B244C7" w:rsidRDefault="00B244C7" w:rsidP="00D525CC">
      <w:r>
        <w:t>9/16-9/17 Input Output redirection / Pipelining</w:t>
      </w:r>
    </w:p>
    <w:p w:rsidR="00B244C7" w:rsidRDefault="00B244C7" w:rsidP="00D525CC"/>
    <w:p w:rsidR="00D525CC" w:rsidRDefault="00D525CC" w:rsidP="00D525CC">
      <w:pPr>
        <w:pStyle w:val="Heading1"/>
      </w:pPr>
      <w:r>
        <w:t>Contributions</w:t>
      </w:r>
    </w:p>
    <w:p w:rsidR="00D525CC" w:rsidRDefault="000048F9" w:rsidP="00D525CC">
      <w:r>
        <w:t>Ben:</w:t>
      </w:r>
    </w:p>
    <w:p w:rsidR="000048F9" w:rsidRDefault="000048F9" w:rsidP="000048F9">
      <w:pPr>
        <w:pStyle w:val="ListParagraph"/>
        <w:numPr>
          <w:ilvl w:val="0"/>
          <w:numId w:val="3"/>
        </w:numPr>
      </w:pPr>
      <w:r>
        <w:t>Execution</w:t>
      </w:r>
    </w:p>
    <w:p w:rsidR="000048F9" w:rsidRDefault="000048F9" w:rsidP="000048F9">
      <w:pPr>
        <w:pStyle w:val="ListParagraph"/>
        <w:numPr>
          <w:ilvl w:val="0"/>
          <w:numId w:val="3"/>
        </w:numPr>
      </w:pPr>
      <w:r>
        <w:t>Error Handling</w:t>
      </w:r>
    </w:p>
    <w:p w:rsidR="000048F9" w:rsidRDefault="000048F9" w:rsidP="000048F9">
      <w:pPr>
        <w:pStyle w:val="ListParagraph"/>
        <w:numPr>
          <w:ilvl w:val="0"/>
          <w:numId w:val="3"/>
        </w:numPr>
      </w:pPr>
      <w:r>
        <w:t>Pipelining</w:t>
      </w:r>
    </w:p>
    <w:p w:rsidR="000048F9" w:rsidRDefault="000048F9" w:rsidP="000048F9"/>
    <w:p w:rsidR="000048F9" w:rsidRDefault="000048F9" w:rsidP="000048F9">
      <w:r>
        <w:lastRenderedPageBreak/>
        <w:t>Hebe</w:t>
      </w:r>
    </w:p>
    <w:p w:rsidR="000048F9" w:rsidRDefault="000048F9" w:rsidP="000048F9">
      <w:pPr>
        <w:pStyle w:val="ListParagraph"/>
        <w:numPr>
          <w:ilvl w:val="0"/>
          <w:numId w:val="4"/>
        </w:numPr>
      </w:pPr>
      <w:r>
        <w:t>Built in utilities</w:t>
      </w:r>
    </w:p>
    <w:p w:rsidR="000048F9" w:rsidRDefault="000048F9" w:rsidP="000048F9">
      <w:pPr>
        <w:pStyle w:val="ListParagraph"/>
        <w:numPr>
          <w:ilvl w:val="0"/>
          <w:numId w:val="4"/>
        </w:numPr>
      </w:pPr>
      <w:r>
        <w:t>Input output redirection</w:t>
      </w:r>
    </w:p>
    <w:p w:rsidR="000048F9" w:rsidRDefault="000048F9" w:rsidP="000048F9">
      <w:pPr>
        <w:pStyle w:val="ListParagraph"/>
        <w:numPr>
          <w:ilvl w:val="0"/>
          <w:numId w:val="4"/>
        </w:numPr>
      </w:pPr>
      <w:r>
        <w:t>prompt</w:t>
      </w:r>
    </w:p>
    <w:p w:rsidR="00D525CC" w:rsidRDefault="00D525CC" w:rsidP="00D525CC"/>
    <w:p w:rsidR="00D525CC" w:rsidRDefault="00D525CC" w:rsidP="00D525CC">
      <w:pPr>
        <w:pStyle w:val="Heading1"/>
      </w:pPr>
      <w:r>
        <w:t>Errors</w:t>
      </w:r>
    </w:p>
    <w:p w:rsidR="00D525CC" w:rsidRDefault="000048F9" w:rsidP="00D525CC">
      <w:r>
        <w:t>Pipelining incomplete</w:t>
      </w:r>
    </w:p>
    <w:p w:rsidR="00D525CC" w:rsidRDefault="00D525CC" w:rsidP="00D525CC">
      <w:pPr>
        <w:pStyle w:val="Heading1"/>
      </w:pPr>
      <w:r>
        <w:t>Project Changes</w:t>
      </w:r>
    </w:p>
    <w:p w:rsidR="00D525CC" w:rsidRDefault="00D525CC" w:rsidP="00D525CC"/>
    <w:p w:rsidR="00D525CC" w:rsidRDefault="003C46E3" w:rsidP="00D525CC">
      <w:r>
        <w:t xml:space="preserve">Some changes we would make is to organize the branches better for a better collaboration experience. We spend a lot of time trying to work through unnecessary merging issues. It would also be helpful to be better versed in the </w:t>
      </w:r>
      <w:proofErr w:type="spellStart"/>
      <w:r>
        <w:t>git</w:t>
      </w:r>
      <w:proofErr w:type="spellEnd"/>
      <w:r>
        <w:t xml:space="preserve"> command terminology.</w:t>
      </w:r>
    </w:p>
    <w:p w:rsidR="00D525CC" w:rsidRDefault="00D525CC" w:rsidP="00D525CC"/>
    <w:sectPr w:rsidR="00D525CC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24" w:rsidRDefault="00542B24" w:rsidP="00542B24">
      <w:pPr>
        <w:spacing w:after="0" w:line="240" w:lineRule="auto"/>
      </w:pPr>
      <w:r>
        <w:separator/>
      </w:r>
    </w:p>
  </w:endnote>
  <w:endnote w:type="continuationSeparator" w:id="0">
    <w:p w:rsidR="00542B24" w:rsidRDefault="00542B24" w:rsidP="0054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24" w:rsidRDefault="00542B24" w:rsidP="00542B24">
      <w:pPr>
        <w:spacing w:after="0" w:line="240" w:lineRule="auto"/>
      </w:pPr>
      <w:r>
        <w:separator/>
      </w:r>
    </w:p>
  </w:footnote>
  <w:footnote w:type="continuationSeparator" w:id="0">
    <w:p w:rsidR="00542B24" w:rsidRDefault="00542B24" w:rsidP="0054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B24" w:rsidRDefault="00542B24">
    <w:pPr>
      <w:pStyle w:val="Header"/>
    </w:pPr>
    <w:r>
      <w:t>Hebe Perez; Ben Roche</w:t>
    </w:r>
  </w:p>
  <w:p w:rsidR="00542B24" w:rsidRDefault="00542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417F"/>
    <w:multiLevelType w:val="hybridMultilevel"/>
    <w:tmpl w:val="E14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940CD"/>
    <w:multiLevelType w:val="hybridMultilevel"/>
    <w:tmpl w:val="6F7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7030D"/>
    <w:multiLevelType w:val="hybridMultilevel"/>
    <w:tmpl w:val="8A5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D0184"/>
    <w:multiLevelType w:val="hybridMultilevel"/>
    <w:tmpl w:val="8F24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CC"/>
    <w:rsid w:val="000048F9"/>
    <w:rsid w:val="000310F4"/>
    <w:rsid w:val="000C5BF0"/>
    <w:rsid w:val="00232EA2"/>
    <w:rsid w:val="003C46E3"/>
    <w:rsid w:val="00542B24"/>
    <w:rsid w:val="00B244C7"/>
    <w:rsid w:val="00D525CC"/>
    <w:rsid w:val="00E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6A3A-6CCC-4593-B685-13169AEB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24"/>
  </w:style>
  <w:style w:type="paragraph" w:styleId="Footer">
    <w:name w:val="footer"/>
    <w:basedOn w:val="Normal"/>
    <w:link w:val="FooterChar"/>
    <w:uiPriority w:val="99"/>
    <w:unhideWhenUsed/>
    <w:rsid w:val="0054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ezhe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35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studentpro</dc:creator>
  <cp:keywords/>
  <cp:lastModifiedBy>studentpro</cp:lastModifiedBy>
  <cp:revision>6</cp:revision>
  <dcterms:created xsi:type="dcterms:W3CDTF">2014-09-18T01:42:00Z</dcterms:created>
  <dcterms:modified xsi:type="dcterms:W3CDTF">2014-09-18T02:17:00Z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